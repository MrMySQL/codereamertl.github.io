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73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2655"/>
        <w:gridCol w:w="1454"/>
        <w:gridCol w:w="991"/>
        <w:gridCol w:w="2850"/>
        <w:gridCol w:w="7950"/>
      </w:tblGrid>
      <w:tr w:rsidR="00910CBB" w:rsidTr="00F87B41">
        <w:trPr>
          <w:gridAfter w:val="1"/>
          <w:wAfter w:w="2165" w:type="pct"/>
          <w:trHeight w:val="526"/>
        </w:trPr>
        <w:tc>
          <w:tcPr>
            <w:tcW w:w="2835" w:type="pct"/>
            <w:gridSpan w:val="5"/>
            <w:shd w:val="clear" w:color="auto" w:fill="auto"/>
            <w:vAlign w:val="bottom"/>
          </w:tcPr>
          <w:p w:rsidR="00910CBB" w:rsidRDefault="002A7A75" w:rsidP="002B68D6">
            <w:pPr>
              <w:pStyle w:val="Name"/>
              <w:jc w:val="right"/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-119380</wp:posOffset>
                  </wp:positionV>
                  <wp:extent cx="1819275" cy="742950"/>
                  <wp:effectExtent l="0" t="0" r="9525" b="0"/>
                  <wp:wrapThrough wrapText="bothSides">
                    <wp:wrapPolygon edited="0">
                      <wp:start x="9273" y="0"/>
                      <wp:lineTo x="0" y="7754"/>
                      <wp:lineTo x="0" y="12185"/>
                      <wp:lineTo x="5881" y="17723"/>
                      <wp:lineTo x="5202" y="21046"/>
                      <wp:lineTo x="10857" y="21046"/>
                      <wp:lineTo x="11535" y="17723"/>
                      <wp:lineTo x="21487" y="12738"/>
                      <wp:lineTo x="21487" y="8308"/>
                      <wp:lineTo x="14702" y="0"/>
                      <wp:lineTo x="9273" y="0"/>
                    </wp:wrapPolygon>
                  </wp:wrapThrough>
                  <wp:docPr id="1" name="Рисунок 1" descr="C:\Users\user\Downloads\codereamer-logo-header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codereamer-logo-header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238">
              <w:t xml:space="preserve"> </w:t>
            </w:r>
            <w:bookmarkStart w:id="0" w:name="_GoBack"/>
            <w:bookmarkEnd w:id="0"/>
            <w:r w:rsidR="002A7C28">
              <w:t>[</w:t>
            </w:r>
            <w:proofErr w:type="spellStart"/>
            <w:r w:rsidR="002A7C28">
              <w:t>Name</w:t>
            </w:r>
            <w:proofErr w:type="spellEnd"/>
            <w:r w:rsidR="002A7C28">
              <w:t xml:space="preserve"> </w:t>
            </w:r>
            <w:proofErr w:type="spellStart"/>
            <w:r w:rsidR="002A7C28">
              <w:t>Surname</w:t>
            </w:r>
            <w:proofErr w:type="spellEnd"/>
            <w:r w:rsidR="002A7C28">
              <w:t>]</w:t>
            </w:r>
          </w:p>
        </w:tc>
      </w:tr>
      <w:tr w:rsidR="007B0F8B" w:rsidRPr="002B68D6" w:rsidTr="00F87B41">
        <w:trPr>
          <w:gridAfter w:val="1"/>
          <w:wAfter w:w="2165" w:type="pct"/>
          <w:trHeight w:val="598"/>
        </w:trPr>
        <w:tc>
          <w:tcPr>
            <w:tcW w:w="1393" w:type="pct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Default="00910CBB" w:rsidP="00747486">
            <w:pPr>
              <w:pStyle w:val="PersonalInfo"/>
            </w:pPr>
          </w:p>
        </w:tc>
        <w:tc>
          <w:tcPr>
            <w:tcW w:w="1442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Default="002A7C28" w:rsidP="002B68D6">
            <w:pPr>
              <w:pStyle w:val="PersonalInfoRight"/>
              <w:rPr>
                <w:sz w:val="22"/>
              </w:rPr>
            </w:pPr>
            <w:r w:rsidRPr="001D31AD">
              <w:rPr>
                <w:sz w:val="22"/>
              </w:rPr>
              <w:t>[</w:t>
            </w:r>
            <w:proofErr w:type="spellStart"/>
            <w:r w:rsidR="002B68D6" w:rsidRPr="001D31AD">
              <w:rPr>
                <w:sz w:val="22"/>
              </w:rPr>
              <w:t>Position</w:t>
            </w:r>
            <w:proofErr w:type="spellEnd"/>
            <w:r w:rsidRPr="001D31AD">
              <w:rPr>
                <w:sz w:val="22"/>
              </w:rPr>
              <w:t>]</w:t>
            </w:r>
          </w:p>
          <w:p w:rsidR="00F87B41" w:rsidRDefault="00F87B41" w:rsidP="002B68D6">
            <w:pPr>
              <w:pStyle w:val="PersonalInfoRight"/>
              <w:rPr>
                <w:sz w:val="22"/>
              </w:rPr>
            </w:pPr>
          </w:p>
          <w:p w:rsidR="00F87B41" w:rsidRDefault="00F87B41" w:rsidP="002B68D6">
            <w:pPr>
              <w:pStyle w:val="PersonalInfoRight"/>
              <w:rPr>
                <w:sz w:val="22"/>
              </w:rPr>
            </w:pPr>
          </w:p>
          <w:p w:rsidR="00F87B41" w:rsidRPr="001D31AD" w:rsidRDefault="00F87B41" w:rsidP="002B68D6">
            <w:pPr>
              <w:pStyle w:val="PersonalInfoRight"/>
              <w:rPr>
                <w:sz w:val="22"/>
              </w:rPr>
            </w:pPr>
          </w:p>
        </w:tc>
      </w:tr>
      <w:tr w:rsidR="00F87B41" w:rsidRPr="00325835" w:rsidTr="00F87B41">
        <w:trPr>
          <w:trHeight w:val="724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proofErr w:type="spellStart"/>
            <w:r>
              <w:rPr>
                <w:color w:val="215868" w:themeColor="accent5" w:themeShade="80"/>
              </w:rPr>
              <w:t>Contact</w:t>
            </w:r>
            <w:proofErr w:type="spellEnd"/>
            <w:r>
              <w:rPr>
                <w:color w:val="215868" w:themeColor="accent5" w:themeShade="80"/>
              </w:rPr>
              <w:t xml:space="preserve"> </w:t>
            </w:r>
            <w:proofErr w:type="spellStart"/>
            <w:r>
              <w:rPr>
                <w:color w:val="215868" w:themeColor="accent5" w:themeShade="80"/>
              </w:rPr>
              <w:t>Information</w:t>
            </w:r>
            <w:proofErr w:type="spellEnd"/>
          </w:p>
        </w:tc>
        <w:tc>
          <w:tcPr>
            <w:tcW w:w="4330" w:type="pct"/>
            <w:gridSpan w:val="5"/>
            <w:vMerge w:val="restart"/>
            <w:tcBorders>
              <w:left w:val="single" w:sz="4" w:space="0" w:color="D9D9D9" w:themeColor="background1" w:themeShade="D9"/>
            </w:tcBorders>
          </w:tcPr>
          <w:p w:rsidR="00F87B41" w:rsidRPr="00F87B41" w:rsidRDefault="00F87B41" w:rsidP="00F87B41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</w:p>
        </w:tc>
      </w:tr>
      <w:tr w:rsidR="00F87B41" w:rsidRPr="00325835" w:rsidTr="00F87B41">
        <w:trPr>
          <w:trHeight w:val="56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4330" w:type="pct"/>
            <w:gridSpan w:val="5"/>
            <w:vMerge/>
            <w:tcBorders>
              <w:left w:val="nil"/>
            </w:tcBorders>
          </w:tcPr>
          <w:p w:rsidR="00F87B41" w:rsidRPr="00380FBE" w:rsidRDefault="00F87B41" w:rsidP="00F87B41">
            <w:pPr>
              <w:spacing w:before="120"/>
              <w:jc w:val="both"/>
              <w:rPr>
                <w:sz w:val="20"/>
              </w:rPr>
            </w:pPr>
          </w:p>
        </w:tc>
      </w:tr>
      <w:tr w:rsidR="00F87B41" w:rsidRPr="002B68D6" w:rsidTr="00F87B41">
        <w:trPr>
          <w:gridAfter w:val="1"/>
          <w:wAfter w:w="2165" w:type="pct"/>
          <w:trHeight w:val="598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proofErr w:type="spellStart"/>
            <w:r w:rsidRPr="00AD7D85">
              <w:rPr>
                <w:color w:val="215868" w:themeColor="accent5" w:themeShade="80"/>
              </w:rPr>
              <w:t>Summary</w:t>
            </w:r>
            <w:proofErr w:type="spellEnd"/>
            <w:r w:rsidRPr="00AD7D85">
              <w:rPr>
                <w:color w:val="215868" w:themeColor="accent5" w:themeShade="80"/>
              </w:rPr>
              <w:t xml:space="preserve"> </w:t>
            </w:r>
            <w:proofErr w:type="spellStart"/>
            <w:r w:rsidRPr="00AD7D85">
              <w:rPr>
                <w:color w:val="215868" w:themeColor="accent5" w:themeShade="80"/>
              </w:rPr>
              <w:t>of</w:t>
            </w:r>
            <w:proofErr w:type="spellEnd"/>
            <w:r w:rsidRPr="00AD7D85">
              <w:rPr>
                <w:color w:val="215868" w:themeColor="accent5" w:themeShade="80"/>
              </w:rPr>
              <w:t xml:space="preserve"> </w:t>
            </w:r>
            <w:proofErr w:type="spellStart"/>
            <w:r w:rsidRPr="00AD7D85">
              <w:rPr>
                <w:color w:val="215868" w:themeColor="accent5" w:themeShade="80"/>
              </w:rPr>
              <w:t>Qualifications</w:t>
            </w:r>
            <w:proofErr w:type="spellEnd"/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380FBE" w:rsidRDefault="00F87B41" w:rsidP="00F87B41">
            <w:pPr>
              <w:jc w:val="both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Briefly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describe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your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professional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background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skills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relevant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this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position</w:t>
            </w:r>
            <w:proofErr w:type="spellEnd"/>
          </w:p>
          <w:p w:rsidR="00F87B41" w:rsidRPr="00380FBE" w:rsidRDefault="00F87B41" w:rsidP="00F87B41">
            <w:pPr>
              <w:spacing w:before="120"/>
              <w:jc w:val="both"/>
              <w:rPr>
                <w:sz w:val="20"/>
              </w:rPr>
            </w:pPr>
            <w:r w:rsidRPr="00380FBE">
              <w:rPr>
                <w:sz w:val="20"/>
              </w:rPr>
              <w:t xml:space="preserve">results-driven, </w:t>
            </w:r>
            <w:proofErr w:type="spellStart"/>
            <w:r w:rsidRPr="00380FBE">
              <w:rPr>
                <w:sz w:val="20"/>
              </w:rPr>
              <w:t>logical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methodical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approach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achieving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tasks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objectives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determined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decisive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uses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initiative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develop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effective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solutions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problems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reliable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dependable</w:t>
            </w:r>
            <w:proofErr w:type="spellEnd"/>
            <w:r w:rsidRPr="00380FBE">
              <w:rPr>
                <w:sz w:val="20"/>
              </w:rPr>
              <w:t xml:space="preserve"> - </w:t>
            </w:r>
            <w:proofErr w:type="spellStart"/>
            <w:r w:rsidRPr="00380FBE">
              <w:rPr>
                <w:sz w:val="20"/>
              </w:rPr>
              <w:t>high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personal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standards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attention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detail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methodical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rigorous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approach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achieving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tasks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objectives</w:t>
            </w:r>
            <w:proofErr w:type="spellEnd"/>
          </w:p>
          <w:p w:rsidR="00F87B41" w:rsidRPr="008935FA" w:rsidRDefault="00F87B41" w:rsidP="00F87B41">
            <w:pPr>
              <w:spacing w:before="120"/>
              <w:jc w:val="both"/>
              <w:rPr>
                <w:color w:val="404040" w:themeColor="text1" w:themeTint="BF"/>
                <w:sz w:val="20"/>
              </w:rPr>
            </w:pPr>
            <w:proofErr w:type="spellStart"/>
            <w:r w:rsidRPr="00380FBE">
              <w:rPr>
                <w:sz w:val="20"/>
              </w:rPr>
              <w:t>entrepreneurial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pro-</w:t>
            </w:r>
            <w:proofErr w:type="spellStart"/>
            <w:r w:rsidRPr="00380FBE">
              <w:rPr>
                <w:sz w:val="20"/>
              </w:rPr>
              <w:t>active</w:t>
            </w:r>
            <w:proofErr w:type="spellEnd"/>
            <w:r w:rsidRPr="00380FBE">
              <w:rPr>
                <w:sz w:val="20"/>
              </w:rPr>
              <w:t xml:space="preserve"> - </w:t>
            </w:r>
            <w:proofErr w:type="spellStart"/>
            <w:r w:rsidRPr="00380FBE">
              <w:rPr>
                <w:sz w:val="20"/>
              </w:rPr>
              <w:t>strong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drive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keen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business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mind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identifies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develops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opportunities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innovates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makes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things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happen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good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strategic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appreciation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vision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able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build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implement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sophisticated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plans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determined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decisive</w:t>
            </w:r>
            <w:proofErr w:type="spellEnd"/>
            <w:r w:rsidRPr="00380FBE">
              <w:rPr>
                <w:sz w:val="20"/>
              </w:rPr>
              <w:t xml:space="preserve">; </w:t>
            </w:r>
            <w:proofErr w:type="spellStart"/>
            <w:r w:rsidRPr="00380FBE">
              <w:rPr>
                <w:sz w:val="20"/>
              </w:rPr>
              <w:t>uses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initiative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meet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resolve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challenges</w:t>
            </w:r>
            <w:proofErr w:type="spellEnd"/>
          </w:p>
        </w:tc>
      </w:tr>
      <w:tr w:rsidR="00F87B41" w:rsidRPr="00325835" w:rsidTr="00F87B41">
        <w:trPr>
          <w:gridAfter w:val="1"/>
          <w:wAfter w:w="2165" w:type="pct"/>
          <w:trHeight w:val="216"/>
        </w:trPr>
        <w:tc>
          <w:tcPr>
            <w:tcW w:w="2835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F87B41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proofErr w:type="spellStart"/>
            <w:r w:rsidRPr="00AD7D85">
              <w:rPr>
                <w:color w:val="215868" w:themeColor="accent5" w:themeShade="80"/>
              </w:rPr>
              <w:t>Skills</w:t>
            </w:r>
            <w:proofErr w:type="spellEnd"/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Programming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Languages</w:t>
            </w:r>
            <w:proofErr w:type="spellEnd"/>
            <w:r w:rsidRPr="007C1956">
              <w:rPr>
                <w:color w:val="31849B" w:themeColor="accent5" w:themeShade="BF"/>
              </w:rPr>
              <w:t>/ Technologies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Software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Architecture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Design</w:t>
            </w:r>
            <w:proofErr w:type="spellEnd"/>
            <w:r w:rsidRPr="00380FBE">
              <w:rPr>
                <w:sz w:val="20"/>
              </w:rPr>
              <w:t xml:space="preserve">/ UML/ </w:t>
            </w:r>
            <w:proofErr w:type="spellStart"/>
            <w:r w:rsidRPr="00380FBE">
              <w:rPr>
                <w:sz w:val="20"/>
              </w:rPr>
              <w:t>Reverse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Engineering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Design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Patterns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SaaS</w:t>
            </w:r>
            <w:proofErr w:type="spellEnd"/>
            <w:r w:rsidRPr="00380FBE">
              <w:rPr>
                <w:sz w:val="20"/>
              </w:rPr>
              <w:t xml:space="preserve">/SOA/RIA </w:t>
            </w:r>
            <w:proofErr w:type="spellStart"/>
            <w:r w:rsidRPr="00380FBE">
              <w:rPr>
                <w:sz w:val="20"/>
              </w:rPr>
              <w:t>Research</w:t>
            </w:r>
            <w:proofErr w:type="spellEnd"/>
            <w:r w:rsidRPr="00380FBE">
              <w:rPr>
                <w:sz w:val="20"/>
              </w:rPr>
              <w:t xml:space="preserve"> &amp; </w:t>
            </w:r>
            <w:proofErr w:type="spellStart"/>
            <w:r w:rsidRPr="00380FBE">
              <w:rPr>
                <w:sz w:val="20"/>
              </w:rPr>
              <w:t>Development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Technical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Documentation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Architecture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Reports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Proposals</w:t>
            </w:r>
            <w:proofErr w:type="spellEnd"/>
            <w:r w:rsidRPr="00380FBE">
              <w:rPr>
                <w:sz w:val="20"/>
              </w:rPr>
              <w:t xml:space="preserve">/SRS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Java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Swing</w:t>
            </w:r>
            <w:proofErr w:type="spellEnd"/>
            <w:r w:rsidRPr="00380FBE">
              <w:rPr>
                <w:sz w:val="20"/>
              </w:rPr>
              <w:t>/JDBC/RMI /</w:t>
            </w:r>
            <w:proofErr w:type="spellStart"/>
            <w:r w:rsidRPr="00380FBE">
              <w:rPr>
                <w:sz w:val="20"/>
              </w:rPr>
              <w:t>Groovy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Ant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etc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J2EE/JSF/ JSP /</w:t>
            </w:r>
            <w:proofErr w:type="spellStart"/>
            <w:r w:rsidRPr="00380FBE">
              <w:rPr>
                <w:sz w:val="20"/>
              </w:rPr>
              <w:t>Servlets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Web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Services</w:t>
            </w:r>
            <w:proofErr w:type="spellEnd"/>
            <w:r w:rsidRPr="00380FBE">
              <w:rPr>
                <w:sz w:val="20"/>
              </w:rPr>
              <w:t>/EJB3/JPA/</w:t>
            </w:r>
            <w:proofErr w:type="spellStart"/>
            <w:r w:rsidRPr="00380FBE">
              <w:rPr>
                <w:sz w:val="20"/>
              </w:rPr>
              <w:t>Facelets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C#/ASP.NET/ADO.NET/Windows </w:t>
            </w:r>
            <w:proofErr w:type="spellStart"/>
            <w:r w:rsidRPr="00380FBE">
              <w:rPr>
                <w:sz w:val="20"/>
              </w:rPr>
              <w:t>Forms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Web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Services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C++/</w:t>
            </w:r>
            <w:proofErr w:type="spellStart"/>
            <w:r w:rsidRPr="00380FBE">
              <w:rPr>
                <w:sz w:val="20"/>
              </w:rPr>
              <w:t>Win</w:t>
            </w:r>
            <w:proofErr w:type="spellEnd"/>
            <w:r w:rsidRPr="00380FBE">
              <w:rPr>
                <w:sz w:val="20"/>
              </w:rPr>
              <w:t xml:space="preserve"> API/MFC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Visual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Basic</w:t>
            </w:r>
            <w:proofErr w:type="spellEnd"/>
            <w:r w:rsidRPr="00380FBE">
              <w:rPr>
                <w:sz w:val="20"/>
              </w:rPr>
              <w:t xml:space="preserve"> 6/ADO/ASP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Borland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Delphi</w:t>
            </w:r>
            <w:proofErr w:type="spellEnd"/>
            <w:r w:rsidRPr="00380FBE">
              <w:rPr>
                <w:sz w:val="20"/>
              </w:rPr>
              <w:t xml:space="preserve">/ </w:t>
            </w:r>
            <w:proofErr w:type="spellStart"/>
            <w:r w:rsidRPr="00380FBE">
              <w:rPr>
                <w:sz w:val="20"/>
              </w:rPr>
              <w:t>Pascal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Assembler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JavaScript</w:t>
            </w:r>
            <w:proofErr w:type="spellEnd"/>
            <w:r w:rsidRPr="00380FBE">
              <w:rPr>
                <w:sz w:val="20"/>
              </w:rPr>
              <w:t>/DHTML/HTML/CSS/</w:t>
            </w:r>
            <w:proofErr w:type="spellStart"/>
            <w:r w:rsidRPr="00380FBE">
              <w:rPr>
                <w:sz w:val="20"/>
              </w:rPr>
              <w:t>Ajax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XML/XSL, </w:t>
            </w:r>
            <w:proofErr w:type="spellStart"/>
            <w:r w:rsidRPr="00380FBE">
              <w:rPr>
                <w:sz w:val="20"/>
              </w:rPr>
              <w:t>Xalan</w:t>
            </w:r>
            <w:proofErr w:type="spellEnd"/>
            <w:r w:rsidRPr="00380FBE">
              <w:rPr>
                <w:sz w:val="20"/>
              </w:rPr>
              <w:t xml:space="preserve">, </w:t>
            </w:r>
            <w:proofErr w:type="spellStart"/>
            <w:r w:rsidRPr="00380FBE">
              <w:rPr>
                <w:sz w:val="20"/>
              </w:rPr>
              <w:t>Saxon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processors</w:t>
            </w:r>
            <w:proofErr w:type="spellEnd"/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RDBMS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SQL Server/SQL/TSQL/</w:t>
            </w:r>
            <w:proofErr w:type="spellStart"/>
            <w:r w:rsidRPr="00380FBE">
              <w:rPr>
                <w:sz w:val="20"/>
              </w:rPr>
              <w:t>Business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Intelligence</w:t>
            </w:r>
            <w:proofErr w:type="spellEnd"/>
            <w:r w:rsidRPr="00380FBE">
              <w:rPr>
                <w:sz w:val="20"/>
              </w:rPr>
              <w:t xml:space="preserve"> (DTS, OLAP)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MS SQL Server 2000/2005/</w:t>
            </w:r>
            <w:proofErr w:type="spellStart"/>
            <w:r w:rsidRPr="00380FBE">
              <w:rPr>
                <w:sz w:val="20"/>
              </w:rPr>
              <w:t>Analysis</w:t>
            </w:r>
            <w:proofErr w:type="spellEnd"/>
            <w:r w:rsidRPr="00380FBE">
              <w:rPr>
                <w:sz w:val="20"/>
              </w:rPr>
              <w:t xml:space="preserve"> &amp; </w:t>
            </w:r>
            <w:proofErr w:type="spellStart"/>
            <w:r w:rsidRPr="00380FBE">
              <w:rPr>
                <w:sz w:val="20"/>
              </w:rPr>
              <w:t>Integration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Services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My</w:t>
            </w:r>
            <w:proofErr w:type="spellEnd"/>
            <w:r w:rsidRPr="00380FBE">
              <w:rPr>
                <w:sz w:val="20"/>
              </w:rPr>
              <w:t xml:space="preserve"> SQL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PostgreSQL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Derby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 Access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Interbase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lastRenderedPageBreak/>
              <w:t>Methodologies</w:t>
            </w:r>
            <w:proofErr w:type="spellEnd"/>
          </w:p>
          <w:p w:rsidR="00F87B41" w:rsidRPr="005F2259" w:rsidRDefault="00F87B41" w:rsidP="00F87B41">
            <w:pPr>
              <w:pStyle w:val="BulletedList"/>
              <w:spacing w:before="120"/>
              <w:ind w:hanging="202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Agile</w:t>
            </w:r>
            <w:proofErr w:type="spellEnd"/>
            <w:r w:rsidRPr="005F2259">
              <w:rPr>
                <w:rFonts w:ascii="Calibri" w:eastAsia="Calibri" w:hAnsi="Calibri" w:cs="Times New Roman"/>
                <w:sz w:val="20"/>
              </w:rPr>
              <w:t>, SCRUM, XP</w:t>
            </w:r>
          </w:p>
          <w:p w:rsidR="00F87B41" w:rsidRPr="005F2259" w:rsidRDefault="00F87B41" w:rsidP="00F87B41">
            <w:pPr>
              <w:pStyle w:val="BulletedList"/>
              <w:spacing w:before="120"/>
              <w:ind w:hanging="202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Pair</w:t>
            </w:r>
            <w:proofErr w:type="spellEnd"/>
            <w:r w:rsidRPr="005F225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Programming</w:t>
            </w:r>
            <w:proofErr w:type="spellEnd"/>
          </w:p>
          <w:p w:rsidR="00F87B41" w:rsidRPr="005F2259" w:rsidRDefault="00F87B41" w:rsidP="00F87B41">
            <w:pPr>
              <w:pStyle w:val="BulletedList"/>
              <w:spacing w:before="120"/>
              <w:ind w:hanging="202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Test</w:t>
            </w:r>
            <w:proofErr w:type="spellEnd"/>
            <w:r w:rsidRPr="005F225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Driven</w:t>
            </w:r>
            <w:proofErr w:type="spellEnd"/>
            <w:r w:rsidRPr="005F225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Feature</w:t>
            </w:r>
            <w:proofErr w:type="spellEnd"/>
            <w:r w:rsidRPr="005F225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Driven</w:t>
            </w:r>
            <w:proofErr w:type="spellEnd"/>
            <w:r w:rsidRPr="005F225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Behavior</w:t>
            </w:r>
            <w:proofErr w:type="spellEnd"/>
            <w:r w:rsidRPr="005F225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Driven</w:t>
            </w:r>
            <w:proofErr w:type="spellEnd"/>
            <w:r w:rsidRPr="005F225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Development</w:t>
            </w:r>
            <w:proofErr w:type="spellEnd"/>
          </w:p>
          <w:p w:rsidR="00F87B41" w:rsidRPr="005F2259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5F2259">
              <w:rPr>
                <w:rFonts w:ascii="Calibri" w:eastAsia="Calibri" w:hAnsi="Calibri" w:cs="Times New Roman"/>
                <w:sz w:val="20"/>
              </w:rPr>
              <w:t>Waterfall</w:t>
            </w:r>
            <w:proofErr w:type="spellEnd"/>
          </w:p>
        </w:tc>
        <w:tc>
          <w:tcPr>
            <w:tcW w:w="1046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lastRenderedPageBreak/>
              <w:t>Frameworks</w:t>
            </w:r>
            <w:proofErr w:type="spellEnd"/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Spring</w:t>
            </w:r>
            <w:proofErr w:type="spellEnd"/>
            <w:r w:rsidRPr="00380FBE">
              <w:rPr>
                <w:sz w:val="20"/>
              </w:rPr>
              <w:t>/Spring.NET/Spring RCP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Hibernate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NHibernate</w:t>
            </w:r>
            <w:proofErr w:type="spellEnd"/>
            <w:r w:rsidRPr="00380FBE">
              <w:rPr>
                <w:sz w:val="20"/>
              </w:rPr>
              <w:t>/JPA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Jboss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Seam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Struts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Velocity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JUnit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XFire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Web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Services</w:t>
            </w:r>
            <w:proofErr w:type="spellEnd"/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Shark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Workflow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JRules</w:t>
            </w:r>
            <w:proofErr w:type="spellEnd"/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Application</w:t>
            </w:r>
            <w:proofErr w:type="spellEnd"/>
            <w:r w:rsidRPr="007C1956">
              <w:rPr>
                <w:color w:val="31849B" w:themeColor="accent5" w:themeShade="BF"/>
              </w:rPr>
              <w:t>/</w:t>
            </w:r>
            <w:proofErr w:type="spellStart"/>
            <w:r w:rsidRPr="007C1956">
              <w:rPr>
                <w:color w:val="31849B" w:themeColor="accent5" w:themeShade="BF"/>
              </w:rPr>
              <w:t>Web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Servers</w:t>
            </w:r>
            <w:proofErr w:type="spellEnd"/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JBoss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Glassfish</w:t>
            </w:r>
            <w:proofErr w:type="spellEnd"/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IBM WAS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JRun</w:t>
            </w:r>
            <w:proofErr w:type="spellEnd"/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Tomcat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IIS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Apache</w:t>
            </w:r>
            <w:proofErr w:type="spellEnd"/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Development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Tools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Eclipse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MyEclipse</w:t>
            </w:r>
            <w:proofErr w:type="spellEnd"/>
            <w:r w:rsidRPr="00380FBE">
              <w:rPr>
                <w:sz w:val="20"/>
              </w:rPr>
              <w:t xml:space="preserve"> &amp; Plug-</w:t>
            </w:r>
            <w:proofErr w:type="spellStart"/>
            <w:r w:rsidRPr="00380FBE">
              <w:rPr>
                <w:sz w:val="20"/>
              </w:rPr>
              <w:t>ins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Visual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Studio</w:t>
            </w:r>
            <w:proofErr w:type="spellEnd"/>
            <w:r w:rsidRPr="00380FBE">
              <w:rPr>
                <w:sz w:val="20"/>
              </w:rPr>
              <w:t xml:space="preserve"> 6/.NET/.NET 2008 + </w:t>
            </w:r>
            <w:proofErr w:type="spellStart"/>
            <w:r w:rsidRPr="00380FBE">
              <w:rPr>
                <w:sz w:val="20"/>
              </w:rPr>
              <w:t>Resharper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MSDN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Borland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Together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Architect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Microsoft Visio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Sparx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Enterprise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Architect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VSS/CVS/</w:t>
            </w:r>
            <w:proofErr w:type="spellStart"/>
            <w:r w:rsidRPr="00380FBE">
              <w:rPr>
                <w:sz w:val="20"/>
              </w:rPr>
              <w:t>Perforce</w:t>
            </w:r>
            <w:proofErr w:type="spellEnd"/>
            <w:r w:rsidRPr="00380FBE">
              <w:rPr>
                <w:sz w:val="20"/>
              </w:rPr>
              <w:t xml:space="preserve">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JCoverage</w:t>
            </w:r>
            <w:proofErr w:type="spellEnd"/>
            <w:r w:rsidRPr="00380FBE">
              <w:rPr>
                <w:sz w:val="20"/>
              </w:rPr>
              <w:t>/</w:t>
            </w:r>
            <w:proofErr w:type="spellStart"/>
            <w:r w:rsidRPr="00380FBE">
              <w:rPr>
                <w:sz w:val="20"/>
              </w:rPr>
              <w:t>Code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Pro</w:t>
            </w:r>
            <w:proofErr w:type="spellEnd"/>
            <w:r w:rsidRPr="00380FBE">
              <w:rPr>
                <w:sz w:val="20"/>
              </w:rPr>
              <w:t xml:space="preserve">/ </w:t>
            </w:r>
            <w:proofErr w:type="spellStart"/>
            <w:r w:rsidRPr="00380FBE">
              <w:rPr>
                <w:sz w:val="20"/>
              </w:rPr>
              <w:t>JUnits</w:t>
            </w:r>
            <w:proofErr w:type="spellEnd"/>
            <w:r w:rsidRPr="00380FBE">
              <w:rPr>
                <w:sz w:val="20"/>
              </w:rPr>
              <w:t xml:space="preserve">/ Log4J/ </w:t>
            </w:r>
            <w:proofErr w:type="spellStart"/>
            <w:r w:rsidRPr="00380FBE">
              <w:rPr>
                <w:sz w:val="20"/>
              </w:rPr>
              <w:lastRenderedPageBreak/>
              <w:t>JProfiler</w:t>
            </w:r>
            <w:proofErr w:type="spellEnd"/>
            <w:r w:rsidRPr="00380FBE">
              <w:rPr>
                <w:sz w:val="20"/>
              </w:rPr>
              <w:t xml:space="preserve">/ </w:t>
            </w:r>
            <w:proofErr w:type="spellStart"/>
            <w:r w:rsidRPr="00380FBE">
              <w:rPr>
                <w:sz w:val="20"/>
              </w:rPr>
              <w:t>Decompiler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Tools</w:t>
            </w:r>
            <w:proofErr w:type="spellEnd"/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Testing</w:t>
            </w:r>
            <w:proofErr w:type="spellEnd"/>
            <w:r>
              <w:rPr>
                <w:color w:val="31849B" w:themeColor="accent5" w:themeShade="BF"/>
              </w:rPr>
              <w:t xml:space="preserve">  </w:t>
            </w:r>
            <w:proofErr w:type="spellStart"/>
            <w:r>
              <w:rPr>
                <w:color w:val="31849B" w:themeColor="accent5" w:themeShade="BF"/>
              </w:rPr>
              <w:t>Tools</w:t>
            </w:r>
            <w:proofErr w:type="spellEnd"/>
          </w:p>
          <w:p w:rsidR="00F87B41" w:rsidRPr="0098584C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98584C">
              <w:rPr>
                <w:sz w:val="20"/>
              </w:rPr>
              <w:t>Cucumber</w:t>
            </w:r>
            <w:proofErr w:type="spellEnd"/>
            <w:r w:rsidRPr="0098584C">
              <w:rPr>
                <w:sz w:val="20"/>
              </w:rPr>
              <w:tab/>
            </w:r>
          </w:p>
          <w:p w:rsidR="00F87B41" w:rsidRPr="0098584C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98584C">
              <w:rPr>
                <w:sz w:val="20"/>
              </w:rPr>
              <w:t>Watir</w:t>
            </w:r>
            <w:proofErr w:type="spellEnd"/>
            <w:r w:rsidRPr="0098584C">
              <w:rPr>
                <w:sz w:val="20"/>
              </w:rPr>
              <w:tab/>
            </w:r>
          </w:p>
          <w:p w:rsidR="00F87B41" w:rsidRPr="000F4643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proofErr w:type="spellStart"/>
            <w:r w:rsidRPr="0098584C">
              <w:rPr>
                <w:sz w:val="20"/>
              </w:rPr>
              <w:t>SoapUI</w:t>
            </w:r>
            <w:proofErr w:type="spellEnd"/>
          </w:p>
        </w:tc>
      </w:tr>
      <w:tr w:rsidR="00F87B41" w:rsidTr="00F87B41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Operating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Systems</w:t>
            </w:r>
            <w:proofErr w:type="spellEnd"/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 DOS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Microsoft Windows 95/ 98/ 2000/ XP/ 2003 Server/ Vista 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3.11</w:t>
            </w:r>
          </w:p>
          <w:p w:rsidR="00F87B41" w:rsidRPr="007B0F8B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 xml:space="preserve">SUSE </w:t>
            </w:r>
            <w:proofErr w:type="spellStart"/>
            <w:r w:rsidRPr="00380FBE">
              <w:rPr>
                <w:sz w:val="20"/>
              </w:rPr>
              <w:t>Linux</w:t>
            </w:r>
            <w:proofErr w:type="spellEnd"/>
          </w:p>
        </w:tc>
        <w:tc>
          <w:tcPr>
            <w:tcW w:w="1046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Hardware</w:t>
            </w:r>
            <w:proofErr w:type="spellEnd"/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Network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technologies</w:t>
            </w:r>
            <w:proofErr w:type="spellEnd"/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380FBE">
              <w:rPr>
                <w:sz w:val="20"/>
              </w:rPr>
              <w:t>Hardware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over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clocking</w:t>
            </w:r>
            <w:proofErr w:type="spellEnd"/>
          </w:p>
          <w:p w:rsidR="00F87B41" w:rsidRPr="000F4643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proofErr w:type="spellStart"/>
            <w:r w:rsidRPr="00380FBE">
              <w:rPr>
                <w:sz w:val="20"/>
              </w:rPr>
              <w:t>Different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technological</w:t>
            </w:r>
            <w:proofErr w:type="spellEnd"/>
            <w:r w:rsidRPr="00380FBE">
              <w:rPr>
                <w:sz w:val="20"/>
              </w:rPr>
              <w:t xml:space="preserve"> </w:t>
            </w:r>
            <w:proofErr w:type="spellStart"/>
            <w:r w:rsidRPr="00380FBE">
              <w:rPr>
                <w:sz w:val="20"/>
              </w:rPr>
              <w:t>device</w:t>
            </w:r>
            <w:proofErr w:type="spellEnd"/>
          </w:p>
        </w:tc>
      </w:tr>
      <w:tr w:rsidR="00F87B41" w:rsidRPr="00325835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AD7D85" w:rsidRDefault="00F87B41" w:rsidP="00F87B4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  <w:proofErr w:type="spellStart"/>
            <w:r w:rsidRPr="00AD7D85">
              <w:rPr>
                <w:color w:val="215868" w:themeColor="accent5" w:themeShade="80"/>
              </w:rPr>
              <w:t>Experience</w:t>
            </w:r>
            <w:proofErr w:type="spellEnd"/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F87B41" w:rsidRDefault="00F87B41" w:rsidP="00F87B41">
            <w:pPr>
              <w:pStyle w:val="ContentBodyBold"/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95923" w:rsidRDefault="00F87B41" w:rsidP="00F87B41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795923">
              <w:rPr>
                <w:b/>
              </w:rPr>
              <w:t xml:space="preserve">[Project </w:t>
            </w:r>
            <w:proofErr w:type="spellStart"/>
            <w:r w:rsidRPr="00795923">
              <w:rPr>
                <w:b/>
              </w:rPr>
              <w:t>Descriptive</w:t>
            </w:r>
            <w:proofErr w:type="spellEnd"/>
            <w:r w:rsidRPr="00795923">
              <w:rPr>
                <w:b/>
              </w:rPr>
              <w:t xml:space="preserve"> </w:t>
            </w:r>
            <w:proofErr w:type="spellStart"/>
            <w:r w:rsidRPr="00795923">
              <w:rPr>
                <w:b/>
              </w:rPr>
              <w:t>Name</w:t>
            </w:r>
            <w:proofErr w:type="spellEnd"/>
            <w:r w:rsidRPr="00795923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Description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F56919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Large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enterprise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project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intended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to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optimize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business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activities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of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B2B, B2C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oriented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companies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. Project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consists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of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two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main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parts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: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Sample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Product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which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is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a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baseline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for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customizing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app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for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the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end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customers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and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projects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which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are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customized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appropriately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to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end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customer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requirements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. </w:t>
            </w:r>
          </w:p>
          <w:p w:rsidR="00F87B41" w:rsidRPr="00F56919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 w:rsidRPr="00F56919">
              <w:rPr>
                <w:rFonts w:ascii="Calibri" w:eastAsia="Calibri" w:hAnsi="Calibri" w:cs="Times New Roman"/>
                <w:sz w:val="20"/>
              </w:rPr>
              <w:t xml:space="preserve">Project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is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based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on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Analytics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technologies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such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Microsoft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Business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Intelligence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and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use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a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lot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of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modern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J2EE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approaches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>.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Customer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 xml:space="preserve">US </w:t>
            </w:r>
            <w:proofErr w:type="spellStart"/>
            <w:r w:rsidRPr="00F56919">
              <w:rPr>
                <w:sz w:val="20"/>
              </w:rPr>
              <w:t>company</w:t>
            </w:r>
            <w:proofErr w:type="spellEnd"/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Involvement</w:t>
            </w:r>
            <w:proofErr w:type="spellEnd"/>
            <w:r w:rsidRPr="008A7819">
              <w:rPr>
                <w:color w:val="31849B" w:themeColor="accent5" w:themeShade="BF"/>
              </w:rPr>
              <w:t xml:space="preserve"> </w:t>
            </w:r>
            <w:proofErr w:type="spellStart"/>
            <w:r w:rsidRPr="008A7819">
              <w:rPr>
                <w:color w:val="31849B" w:themeColor="accent5" w:themeShade="BF"/>
              </w:rPr>
              <w:t>Duration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 xml:space="preserve">16 </w:t>
            </w:r>
            <w:proofErr w:type="spellStart"/>
            <w:r w:rsidRPr="00F56919">
              <w:rPr>
                <w:sz w:val="20"/>
              </w:rPr>
              <w:t>months</w:t>
            </w:r>
            <w:proofErr w:type="spellEnd"/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proofErr w:type="spellStart"/>
            <w:r w:rsidRPr="00F56919">
              <w:rPr>
                <w:sz w:val="20"/>
              </w:rPr>
              <w:t>Tech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Lead</w:t>
            </w:r>
            <w:proofErr w:type="spellEnd"/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Responsibilities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proofErr w:type="spellStart"/>
            <w:r w:rsidRPr="00F56919">
              <w:rPr>
                <w:sz w:val="20"/>
              </w:rPr>
              <w:t>developing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and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coaching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and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mentoring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others</w:t>
            </w:r>
            <w:proofErr w:type="spellEnd"/>
          </w:p>
          <w:p w:rsidR="00F87B41" w:rsidRPr="00F56919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proofErr w:type="spellStart"/>
            <w:r w:rsidRPr="00F56919">
              <w:rPr>
                <w:sz w:val="20"/>
              </w:rPr>
              <w:t>teaching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and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training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others</w:t>
            </w:r>
            <w:proofErr w:type="spellEnd"/>
          </w:p>
          <w:p w:rsidR="00F87B41" w:rsidRPr="00F56919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decision-making</w:t>
            </w:r>
          </w:p>
          <w:p w:rsidR="00F87B41" w:rsidRPr="00F56919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proofErr w:type="spellStart"/>
            <w:r w:rsidRPr="00F56919">
              <w:rPr>
                <w:sz w:val="20"/>
              </w:rPr>
              <w:t>negotiating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and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mediating</w:t>
            </w:r>
            <w:proofErr w:type="spellEnd"/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 xml:space="preserve">8-10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members</w:t>
            </w:r>
            <w:proofErr w:type="spellEnd"/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</w:rPr>
            </w:pP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Java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Swing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Spring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Spring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Rich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Client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Struts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Common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Controls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Hibernate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JDBC,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Web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Services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SQL Server/OLAP/DTS/RS,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Jasper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Ant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JBoss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Install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Shield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Log4J,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JUnit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JFCUnit</w:t>
            </w:r>
            <w:proofErr w:type="spellEnd"/>
            <w:r w:rsidRPr="00F56919">
              <w:rPr>
                <w:rFonts w:ascii="Calibri" w:eastAsia="Calibri" w:hAnsi="Calibri" w:cs="Times New Roman"/>
                <w:sz w:val="20"/>
              </w:rPr>
              <w:t xml:space="preserve">, </w:t>
            </w:r>
            <w:proofErr w:type="spellStart"/>
            <w:r w:rsidRPr="00F56919">
              <w:rPr>
                <w:rFonts w:ascii="Calibri" w:eastAsia="Calibri" w:hAnsi="Calibri" w:cs="Times New Roman"/>
                <w:sz w:val="20"/>
              </w:rPr>
              <w:t>Perforce</w:t>
            </w:r>
            <w:proofErr w:type="spellEnd"/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024E30" w:rsidRDefault="00F87B41" w:rsidP="00F87B41">
            <w:pPr>
              <w:pStyle w:val="ContentHeading"/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0F4643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sz w:val="20"/>
              </w:rPr>
            </w:pPr>
            <w:r w:rsidRPr="00F356BB">
              <w:rPr>
                <w:b/>
              </w:rPr>
              <w:t xml:space="preserve">[Project </w:t>
            </w:r>
            <w:proofErr w:type="spellStart"/>
            <w:r w:rsidRPr="00F356BB">
              <w:rPr>
                <w:b/>
              </w:rPr>
              <w:t>Descriptive</w:t>
            </w:r>
            <w:proofErr w:type="spellEnd"/>
            <w:r w:rsidRPr="00F356BB">
              <w:rPr>
                <w:b/>
              </w:rPr>
              <w:t xml:space="preserve"> </w:t>
            </w:r>
            <w:proofErr w:type="spellStart"/>
            <w:r w:rsidRPr="00F356BB">
              <w:rPr>
                <w:b/>
              </w:rPr>
              <w:t>Name</w:t>
            </w:r>
            <w:proofErr w:type="spellEnd"/>
            <w:r w:rsidRPr="00F356BB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 xml:space="preserve">[Project </w:t>
            </w:r>
            <w:proofErr w:type="spellStart"/>
            <w:r w:rsidRPr="00F356BB">
              <w:rPr>
                <w:b/>
              </w:rPr>
              <w:t>Descriptive</w:t>
            </w:r>
            <w:proofErr w:type="spellEnd"/>
            <w:r w:rsidRPr="00F356BB">
              <w:rPr>
                <w:b/>
              </w:rPr>
              <w:t xml:space="preserve"> </w:t>
            </w:r>
            <w:proofErr w:type="spellStart"/>
            <w:r w:rsidRPr="00F356BB">
              <w:rPr>
                <w:b/>
              </w:rPr>
              <w:t>Name</w:t>
            </w:r>
            <w:proofErr w:type="spellEnd"/>
            <w:r w:rsidRPr="00F356BB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lastRenderedPageBreak/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 xml:space="preserve">[Project </w:t>
            </w:r>
            <w:proofErr w:type="spellStart"/>
            <w:r w:rsidRPr="00F356BB">
              <w:rPr>
                <w:b/>
              </w:rPr>
              <w:t>Descriptive</w:t>
            </w:r>
            <w:proofErr w:type="spellEnd"/>
            <w:r w:rsidRPr="00F356BB">
              <w:rPr>
                <w:b/>
              </w:rPr>
              <w:t xml:space="preserve"> </w:t>
            </w:r>
            <w:proofErr w:type="spellStart"/>
            <w:r w:rsidRPr="00F356BB">
              <w:rPr>
                <w:b/>
              </w:rPr>
              <w:t>Name</w:t>
            </w:r>
            <w:proofErr w:type="spellEnd"/>
            <w:r w:rsidRPr="00F356BB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  <w:trHeight w:val="229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</w:rPr>
            </w:pPr>
            <w:r w:rsidRPr="00F356BB">
              <w:rPr>
                <w:b/>
              </w:rPr>
              <w:t xml:space="preserve">[Project </w:t>
            </w:r>
            <w:proofErr w:type="spellStart"/>
            <w:r w:rsidRPr="00F356BB">
              <w:rPr>
                <w:b/>
              </w:rPr>
              <w:t>Descriptive</w:t>
            </w:r>
            <w:proofErr w:type="spellEnd"/>
            <w:r w:rsidRPr="00F356BB">
              <w:rPr>
                <w:b/>
              </w:rPr>
              <w:t xml:space="preserve"> </w:t>
            </w:r>
            <w:proofErr w:type="spellStart"/>
            <w:r w:rsidRPr="00F356BB">
              <w:rPr>
                <w:b/>
              </w:rPr>
              <w:t>Name</w:t>
            </w:r>
            <w:proofErr w:type="spellEnd"/>
            <w:r w:rsidRPr="00F356BB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 xml:space="preserve">[Project </w:t>
            </w:r>
            <w:proofErr w:type="spellStart"/>
            <w:r w:rsidRPr="00F356BB">
              <w:rPr>
                <w:b/>
              </w:rPr>
              <w:t>Descriptive</w:t>
            </w:r>
            <w:proofErr w:type="spellEnd"/>
            <w:r w:rsidRPr="00F356BB">
              <w:rPr>
                <w:b/>
              </w:rPr>
              <w:t xml:space="preserve"> </w:t>
            </w:r>
            <w:proofErr w:type="spellStart"/>
            <w:r w:rsidRPr="00F356BB">
              <w:rPr>
                <w:b/>
              </w:rPr>
              <w:t>Name</w:t>
            </w:r>
            <w:proofErr w:type="spellEnd"/>
            <w:r w:rsidRPr="00F356BB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 xml:space="preserve">[Project </w:t>
            </w:r>
            <w:proofErr w:type="spellStart"/>
            <w:r w:rsidRPr="00F356BB">
              <w:rPr>
                <w:b/>
              </w:rPr>
              <w:t>Descriptive</w:t>
            </w:r>
            <w:proofErr w:type="spellEnd"/>
            <w:r w:rsidRPr="00F356BB">
              <w:rPr>
                <w:b/>
              </w:rPr>
              <w:t xml:space="preserve"> </w:t>
            </w:r>
            <w:proofErr w:type="spellStart"/>
            <w:r w:rsidRPr="00F356BB">
              <w:rPr>
                <w:b/>
              </w:rPr>
              <w:t>Name</w:t>
            </w:r>
            <w:proofErr w:type="spellEnd"/>
            <w:r w:rsidRPr="00F356BB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F356BB" w:rsidRDefault="00F87B41" w:rsidP="00F87B41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F356BB">
              <w:rPr>
                <w:b/>
              </w:rPr>
              <w:t xml:space="preserve">[Project </w:t>
            </w:r>
            <w:proofErr w:type="spellStart"/>
            <w:r w:rsidRPr="00F356BB">
              <w:rPr>
                <w:b/>
              </w:rPr>
              <w:t>Descriptive</w:t>
            </w:r>
            <w:proofErr w:type="spellEnd"/>
            <w:r w:rsidRPr="00F356BB">
              <w:rPr>
                <w:b/>
              </w:rPr>
              <w:t xml:space="preserve"> </w:t>
            </w:r>
            <w:proofErr w:type="spellStart"/>
            <w:r w:rsidRPr="00F356BB">
              <w:rPr>
                <w:b/>
              </w:rPr>
              <w:t>Name</w:t>
            </w:r>
            <w:proofErr w:type="spellEnd"/>
            <w:r w:rsidRPr="00F356BB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F356BB" w:rsidRDefault="00F87B41" w:rsidP="00F87B41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F356BB">
              <w:rPr>
                <w:b/>
              </w:rPr>
              <w:t xml:space="preserve">[Project </w:t>
            </w:r>
            <w:proofErr w:type="spellStart"/>
            <w:r w:rsidRPr="00F356BB">
              <w:rPr>
                <w:b/>
              </w:rPr>
              <w:t>Descriptive</w:t>
            </w:r>
            <w:proofErr w:type="spellEnd"/>
            <w:r w:rsidRPr="00F356BB">
              <w:rPr>
                <w:b/>
              </w:rPr>
              <w:t xml:space="preserve"> </w:t>
            </w:r>
            <w:proofErr w:type="spellStart"/>
            <w:r w:rsidRPr="00F356BB">
              <w:rPr>
                <w:b/>
              </w:rPr>
              <w:t>Name</w:t>
            </w:r>
            <w:proofErr w:type="spellEnd"/>
            <w:r w:rsidRPr="00F356BB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C1157E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 xml:space="preserve">[Project </w:t>
            </w:r>
            <w:proofErr w:type="spellStart"/>
            <w:r w:rsidRPr="00F356BB">
              <w:rPr>
                <w:b/>
              </w:rPr>
              <w:t>Descriptive</w:t>
            </w:r>
            <w:proofErr w:type="spellEnd"/>
            <w:r w:rsidRPr="00F356BB">
              <w:rPr>
                <w:b/>
              </w:rPr>
              <w:t xml:space="preserve"> </w:t>
            </w:r>
            <w:proofErr w:type="spellStart"/>
            <w:r w:rsidRPr="00F356BB">
              <w:rPr>
                <w:b/>
              </w:rPr>
              <w:t>Name</w:t>
            </w:r>
            <w:proofErr w:type="spellEnd"/>
            <w:r w:rsidRPr="00F356BB">
              <w:rPr>
                <w:b/>
              </w:rPr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RPr="00325835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024E30" w:rsidRDefault="00F87B41" w:rsidP="00F87B41">
            <w:pPr>
              <w:pStyle w:val="ContentHeading"/>
              <w:jc w:val="left"/>
            </w:pPr>
            <w:proofErr w:type="spellStart"/>
            <w:r w:rsidRPr="00AD7D85">
              <w:rPr>
                <w:color w:val="215868" w:themeColor="accent5" w:themeShade="80"/>
              </w:rPr>
              <w:t>Certifications</w:t>
            </w:r>
            <w:proofErr w:type="spellEnd"/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</w:t>
            </w:r>
            <w:proofErr w:type="spellStart"/>
            <w:r w:rsidRPr="00574C0C">
              <w:rPr>
                <w:sz w:val="20"/>
                <w:szCs w:val="20"/>
              </w:rPr>
              <w:t>Certification</w:t>
            </w:r>
            <w:proofErr w:type="spellEnd"/>
            <w:r w:rsidRPr="00574C0C">
              <w:rPr>
                <w:sz w:val="20"/>
                <w:szCs w:val="20"/>
              </w:rPr>
              <w:t xml:space="preserve"> </w:t>
            </w:r>
            <w:proofErr w:type="spellStart"/>
            <w:r w:rsidRPr="00574C0C">
              <w:rPr>
                <w:sz w:val="20"/>
                <w:szCs w:val="20"/>
              </w:rPr>
              <w:t>name</w:t>
            </w:r>
            <w:proofErr w:type="spellEnd"/>
            <w:r w:rsidRPr="00574C0C">
              <w:rPr>
                <w:sz w:val="20"/>
                <w:szCs w:val="20"/>
              </w:rPr>
              <w:t xml:space="preserve">] </w:t>
            </w:r>
          </w:p>
          <w:p w:rsidR="00F87B41" w:rsidRPr="00574C0C" w:rsidRDefault="00F87B41" w:rsidP="00F87B41">
            <w:p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</w:t>
            </w:r>
            <w:proofErr w:type="spellStart"/>
            <w:r w:rsidRPr="00574C0C">
              <w:rPr>
                <w:sz w:val="20"/>
                <w:szCs w:val="20"/>
              </w:rPr>
              <w:t>Year</w:t>
            </w:r>
            <w:proofErr w:type="spellEnd"/>
            <w:r w:rsidRPr="00574C0C">
              <w:rPr>
                <w:sz w:val="20"/>
                <w:szCs w:val="20"/>
              </w:rPr>
              <w:t>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jc w:val="center"/>
              <w:rPr>
                <w:sz w:val="20"/>
              </w:rPr>
            </w:pPr>
            <w:r w:rsidRPr="00574C0C">
              <w:rPr>
                <w:noProof/>
                <w:lang w:val="ru-RU" w:eastAsia="ru-RU"/>
              </w:rPr>
              <w:drawing>
                <wp:inline distT="0" distB="0" distL="0" distR="0" wp14:anchorId="64BF645A" wp14:editId="1D79CC1B">
                  <wp:extent cx="1461135" cy="415550"/>
                  <wp:effectExtent l="19050" t="0" r="5715" b="0"/>
                  <wp:docPr id="5" name="Picture 1" descr="ScrumMaste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umMaster_2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847" cy="4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</w:t>
            </w:r>
            <w:proofErr w:type="spellStart"/>
            <w:r w:rsidRPr="00574C0C">
              <w:rPr>
                <w:sz w:val="20"/>
                <w:szCs w:val="20"/>
              </w:rPr>
              <w:t>Certification</w:t>
            </w:r>
            <w:proofErr w:type="spellEnd"/>
            <w:r w:rsidRPr="00574C0C">
              <w:rPr>
                <w:sz w:val="20"/>
                <w:szCs w:val="20"/>
              </w:rPr>
              <w:t xml:space="preserve"> </w:t>
            </w:r>
            <w:proofErr w:type="spellStart"/>
            <w:r w:rsidRPr="00574C0C">
              <w:rPr>
                <w:sz w:val="20"/>
                <w:szCs w:val="20"/>
              </w:rPr>
              <w:t>name</w:t>
            </w:r>
            <w:proofErr w:type="spellEnd"/>
            <w:r w:rsidRPr="00574C0C">
              <w:rPr>
                <w:sz w:val="20"/>
                <w:szCs w:val="20"/>
              </w:rPr>
              <w:t xml:space="preserve">] </w:t>
            </w:r>
          </w:p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</w:t>
            </w:r>
            <w:proofErr w:type="spellStart"/>
            <w:r w:rsidRPr="00574C0C">
              <w:rPr>
                <w:sz w:val="20"/>
                <w:szCs w:val="20"/>
              </w:rPr>
              <w:t>Year</w:t>
            </w:r>
            <w:proofErr w:type="spellEnd"/>
            <w:r w:rsidRPr="00574C0C">
              <w:rPr>
                <w:sz w:val="20"/>
                <w:szCs w:val="20"/>
              </w:rPr>
              <w:t>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jc w:val="center"/>
            </w:pPr>
            <w:r w:rsidRPr="00574C0C">
              <w:t>[</w:t>
            </w:r>
            <w:proofErr w:type="spellStart"/>
            <w:r w:rsidRPr="00574C0C">
              <w:rPr>
                <w:sz w:val="20"/>
              </w:rPr>
              <w:t>Certification</w:t>
            </w:r>
            <w:proofErr w:type="spellEnd"/>
            <w:r w:rsidRPr="00574C0C">
              <w:rPr>
                <w:sz w:val="20"/>
              </w:rPr>
              <w:t xml:space="preserve"> </w:t>
            </w:r>
            <w:proofErr w:type="spellStart"/>
            <w:r w:rsidRPr="00574C0C">
              <w:rPr>
                <w:sz w:val="20"/>
              </w:rPr>
              <w:t>logo</w:t>
            </w:r>
            <w:proofErr w:type="spellEnd"/>
            <w:r w:rsidRPr="00574C0C"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</w:t>
            </w:r>
            <w:proofErr w:type="spellStart"/>
            <w:r w:rsidRPr="00574C0C">
              <w:rPr>
                <w:sz w:val="20"/>
                <w:szCs w:val="20"/>
              </w:rPr>
              <w:t>Certification</w:t>
            </w:r>
            <w:proofErr w:type="spellEnd"/>
            <w:r w:rsidRPr="00574C0C">
              <w:rPr>
                <w:sz w:val="20"/>
                <w:szCs w:val="20"/>
              </w:rPr>
              <w:t xml:space="preserve"> </w:t>
            </w:r>
            <w:proofErr w:type="spellStart"/>
            <w:r w:rsidRPr="00574C0C">
              <w:rPr>
                <w:sz w:val="20"/>
                <w:szCs w:val="20"/>
              </w:rPr>
              <w:t>name</w:t>
            </w:r>
            <w:proofErr w:type="spellEnd"/>
            <w:r w:rsidRPr="00574C0C">
              <w:rPr>
                <w:sz w:val="20"/>
                <w:szCs w:val="20"/>
              </w:rPr>
              <w:t xml:space="preserve">] </w:t>
            </w:r>
          </w:p>
          <w:p w:rsidR="00F87B41" w:rsidRPr="00574C0C" w:rsidRDefault="00F87B41" w:rsidP="00F87B41">
            <w:p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</w:t>
            </w:r>
            <w:proofErr w:type="spellStart"/>
            <w:r w:rsidRPr="00574C0C">
              <w:rPr>
                <w:sz w:val="20"/>
                <w:szCs w:val="20"/>
              </w:rPr>
              <w:t>Year</w:t>
            </w:r>
            <w:proofErr w:type="spellEnd"/>
            <w:r w:rsidRPr="00574C0C">
              <w:rPr>
                <w:sz w:val="20"/>
                <w:szCs w:val="20"/>
              </w:rPr>
              <w:t>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jc w:val="center"/>
              <w:rPr>
                <w:sz w:val="20"/>
              </w:rPr>
            </w:pPr>
            <w:r w:rsidRPr="00574C0C">
              <w:t>[</w:t>
            </w:r>
            <w:proofErr w:type="spellStart"/>
            <w:r w:rsidRPr="00574C0C">
              <w:rPr>
                <w:sz w:val="20"/>
              </w:rPr>
              <w:t>Certification</w:t>
            </w:r>
            <w:proofErr w:type="spellEnd"/>
            <w:r w:rsidRPr="00574C0C">
              <w:rPr>
                <w:sz w:val="20"/>
              </w:rPr>
              <w:t xml:space="preserve"> </w:t>
            </w:r>
            <w:proofErr w:type="spellStart"/>
            <w:r w:rsidRPr="00574C0C">
              <w:rPr>
                <w:sz w:val="20"/>
              </w:rPr>
              <w:t>logo</w:t>
            </w:r>
            <w:proofErr w:type="spellEnd"/>
            <w:r w:rsidRPr="00574C0C"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</w:t>
            </w:r>
            <w:proofErr w:type="spellStart"/>
            <w:r w:rsidRPr="00574C0C">
              <w:rPr>
                <w:sz w:val="20"/>
                <w:szCs w:val="20"/>
              </w:rPr>
              <w:t>Certification</w:t>
            </w:r>
            <w:proofErr w:type="spellEnd"/>
            <w:r w:rsidRPr="00574C0C">
              <w:rPr>
                <w:sz w:val="20"/>
                <w:szCs w:val="20"/>
              </w:rPr>
              <w:t xml:space="preserve"> </w:t>
            </w:r>
            <w:proofErr w:type="spellStart"/>
            <w:r w:rsidRPr="00574C0C">
              <w:rPr>
                <w:sz w:val="20"/>
                <w:szCs w:val="20"/>
              </w:rPr>
              <w:t>name</w:t>
            </w:r>
            <w:proofErr w:type="spellEnd"/>
            <w:r w:rsidRPr="00574C0C">
              <w:rPr>
                <w:sz w:val="20"/>
                <w:szCs w:val="20"/>
              </w:rPr>
              <w:t xml:space="preserve">] </w:t>
            </w:r>
          </w:p>
          <w:p w:rsidR="00F87B41" w:rsidRPr="00574C0C" w:rsidRDefault="00F87B41" w:rsidP="00F87B41">
            <w:p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</w:t>
            </w:r>
            <w:proofErr w:type="spellStart"/>
            <w:r w:rsidRPr="00574C0C">
              <w:rPr>
                <w:sz w:val="20"/>
                <w:szCs w:val="20"/>
              </w:rPr>
              <w:t>Year</w:t>
            </w:r>
            <w:proofErr w:type="spellEnd"/>
            <w:r w:rsidRPr="00574C0C">
              <w:rPr>
                <w:sz w:val="20"/>
                <w:szCs w:val="20"/>
              </w:rPr>
              <w:t>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jc w:val="center"/>
              <w:rPr>
                <w:sz w:val="20"/>
              </w:rPr>
            </w:pPr>
            <w:r w:rsidRPr="00574C0C">
              <w:t>[</w:t>
            </w:r>
            <w:proofErr w:type="spellStart"/>
            <w:r w:rsidRPr="00574C0C">
              <w:rPr>
                <w:sz w:val="20"/>
              </w:rPr>
              <w:t>Certification</w:t>
            </w:r>
            <w:proofErr w:type="spellEnd"/>
            <w:r w:rsidRPr="00574C0C">
              <w:rPr>
                <w:sz w:val="20"/>
              </w:rPr>
              <w:t xml:space="preserve"> </w:t>
            </w:r>
            <w:proofErr w:type="spellStart"/>
            <w:r w:rsidRPr="00574C0C">
              <w:rPr>
                <w:sz w:val="20"/>
              </w:rPr>
              <w:t>logo</w:t>
            </w:r>
            <w:proofErr w:type="spellEnd"/>
            <w:r w:rsidRPr="00574C0C">
              <w:t>]</w:t>
            </w:r>
          </w:p>
        </w:tc>
      </w:tr>
      <w:tr w:rsidR="00F87B41" w:rsidRPr="00325835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024E30" w:rsidRDefault="00F87B41" w:rsidP="00F87B41">
            <w:pPr>
              <w:pStyle w:val="ContentHeading"/>
              <w:jc w:val="left"/>
            </w:pPr>
            <w:proofErr w:type="spellStart"/>
            <w:r w:rsidRPr="00AD7D85">
              <w:rPr>
                <w:color w:val="215868" w:themeColor="accent5" w:themeShade="80"/>
              </w:rPr>
              <w:t>Education</w:t>
            </w:r>
            <w:proofErr w:type="spellEnd"/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2C597E" w:rsidRDefault="00F87B41" w:rsidP="00F87B41">
            <w:pPr>
              <w:rPr>
                <w:b/>
                <w:sz w:val="20"/>
                <w:szCs w:val="20"/>
              </w:rPr>
            </w:pPr>
            <w:r w:rsidRPr="002C597E">
              <w:rPr>
                <w:b/>
                <w:sz w:val="20"/>
                <w:szCs w:val="20"/>
              </w:rPr>
              <w:t>[</w:t>
            </w:r>
            <w:proofErr w:type="spellStart"/>
            <w:r w:rsidRPr="002C597E">
              <w:rPr>
                <w:b/>
                <w:sz w:val="20"/>
                <w:szCs w:val="20"/>
              </w:rPr>
              <w:t>Degree</w:t>
            </w:r>
            <w:proofErr w:type="spellEnd"/>
            <w:r w:rsidRPr="002C59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C597E">
              <w:rPr>
                <w:b/>
                <w:sz w:val="20"/>
                <w:szCs w:val="20"/>
              </w:rPr>
              <w:t>received</w:t>
            </w:r>
            <w:proofErr w:type="spellEnd"/>
            <w:r w:rsidRPr="002C597E">
              <w:rPr>
                <w:b/>
                <w:sz w:val="20"/>
                <w:szCs w:val="20"/>
              </w:rPr>
              <w:t>]</w:t>
            </w:r>
          </w:p>
          <w:p w:rsidR="00F87B41" w:rsidRPr="00574C0C" w:rsidRDefault="00F87B41" w:rsidP="00F87B41">
            <w:pPr>
              <w:rPr>
                <w:sz w:val="20"/>
              </w:rPr>
            </w:pPr>
            <w:r w:rsidRPr="00574C0C">
              <w:rPr>
                <w:sz w:val="20"/>
              </w:rPr>
              <w:t>[</w:t>
            </w:r>
            <w:proofErr w:type="spellStart"/>
            <w:r w:rsidRPr="00574C0C">
              <w:rPr>
                <w:sz w:val="20"/>
              </w:rPr>
              <w:t>School</w:t>
            </w:r>
            <w:proofErr w:type="spellEnd"/>
            <w:r w:rsidRPr="00574C0C">
              <w:rPr>
                <w:sz w:val="20"/>
              </w:rPr>
              <w:t xml:space="preserve"> </w:t>
            </w:r>
            <w:proofErr w:type="spellStart"/>
            <w:r w:rsidRPr="00574C0C">
              <w:rPr>
                <w:sz w:val="20"/>
              </w:rPr>
              <w:t>Name</w:t>
            </w:r>
            <w:proofErr w:type="spellEnd"/>
            <w:r w:rsidRPr="00574C0C">
              <w:rPr>
                <w:sz w:val="20"/>
              </w:rPr>
              <w:t>]</w:t>
            </w:r>
          </w:p>
          <w:p w:rsidR="00F87B41" w:rsidRPr="00574C0C" w:rsidRDefault="00F87B41" w:rsidP="00F87B41">
            <w:pPr>
              <w:rPr>
                <w:sz w:val="20"/>
              </w:rPr>
            </w:pPr>
            <w:r w:rsidRPr="00574C0C">
              <w:rPr>
                <w:sz w:val="20"/>
              </w:rPr>
              <w:t>[</w:t>
            </w:r>
            <w:proofErr w:type="spellStart"/>
            <w:r w:rsidRPr="00574C0C">
              <w:rPr>
                <w:sz w:val="20"/>
              </w:rPr>
              <w:t>Department</w:t>
            </w:r>
            <w:proofErr w:type="spellEnd"/>
            <w:r w:rsidRPr="00574C0C">
              <w:rPr>
                <w:sz w:val="20"/>
              </w:rPr>
              <w:t>]</w:t>
            </w:r>
          </w:p>
          <w:p w:rsidR="00F87B41" w:rsidRPr="00574C0C" w:rsidRDefault="00F87B41" w:rsidP="00F87B41">
            <w:pPr>
              <w:pStyle w:val="ContentBody"/>
              <w:rPr>
                <w:color w:val="auto"/>
              </w:rPr>
            </w:pPr>
            <w:proofErr w:type="spellStart"/>
            <w:r w:rsidRPr="00574C0C">
              <w:rPr>
                <w:color w:val="auto"/>
              </w:rPr>
              <w:t>Graduated</w:t>
            </w:r>
            <w:proofErr w:type="spellEnd"/>
            <w:r w:rsidRPr="00574C0C">
              <w:rPr>
                <w:color w:val="auto"/>
              </w:rPr>
              <w:t xml:space="preserve"> </w:t>
            </w:r>
            <w:proofErr w:type="spellStart"/>
            <w:r w:rsidRPr="00574C0C">
              <w:rPr>
                <w:color w:val="auto"/>
              </w:rPr>
              <w:t>in</w:t>
            </w:r>
            <w:proofErr w:type="spellEnd"/>
            <w:r w:rsidRPr="00574C0C">
              <w:rPr>
                <w:color w:val="auto"/>
              </w:rPr>
              <w:t xml:space="preserve"> [</w:t>
            </w:r>
            <w:proofErr w:type="spellStart"/>
            <w:r w:rsidRPr="00574C0C">
              <w:rPr>
                <w:color w:val="auto"/>
              </w:rPr>
              <w:t>Year</w:t>
            </w:r>
            <w:proofErr w:type="spellEnd"/>
            <w:r w:rsidRPr="00574C0C">
              <w:rPr>
                <w:color w:val="auto"/>
              </w:rPr>
              <w:t>]</w:t>
            </w:r>
          </w:p>
        </w:tc>
      </w:tr>
    </w:tbl>
    <w:p w:rsidR="00910CBB" w:rsidRDefault="00910CBB" w:rsidP="00024E30"/>
    <w:sectPr w:rsidR="00910CBB" w:rsidSect="009D28D7">
      <w:headerReference w:type="default" r:id="rId14"/>
      <w:footerReference w:type="default" r:id="rId15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F5E" w:rsidRDefault="00A63F5E">
      <w:pPr>
        <w:spacing w:after="0" w:line="240" w:lineRule="auto"/>
      </w:pPr>
      <w:r>
        <w:separator/>
      </w:r>
    </w:p>
  </w:endnote>
  <w:endnote w:type="continuationSeparator" w:id="0">
    <w:p w:rsidR="00A63F5E" w:rsidRDefault="00A6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AD499B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2A7A75">
          <w:rPr>
            <w:noProof/>
            <w:color w:val="808080" w:themeColor="background1" w:themeShade="80"/>
          </w:rPr>
          <w:t>4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F5E" w:rsidRDefault="00A63F5E">
      <w:pPr>
        <w:spacing w:after="0" w:line="240" w:lineRule="auto"/>
      </w:pPr>
      <w:r>
        <w:separator/>
      </w:r>
    </w:p>
  </w:footnote>
  <w:footnote w:type="continuationSeparator" w:id="0">
    <w:p w:rsidR="00A63F5E" w:rsidRDefault="00A63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C5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[</w:t>
    </w:r>
    <w:proofErr w:type="spellStart"/>
    <w:r w:rsidRPr="003D3EC5">
      <w:rPr>
        <w:color w:val="A6A6A6" w:themeColor="background1" w:themeShade="A6"/>
      </w:rPr>
      <w:t>Name</w:t>
    </w:r>
    <w:proofErr w:type="spellEnd"/>
    <w:r w:rsidRPr="003D3EC5">
      <w:rPr>
        <w:color w:val="A6A6A6" w:themeColor="background1" w:themeShade="A6"/>
      </w:rPr>
      <w:t xml:space="preserve"> </w:t>
    </w:r>
    <w:proofErr w:type="spellStart"/>
    <w:r w:rsidRPr="003D3EC5">
      <w:rPr>
        <w:color w:val="A6A6A6" w:themeColor="background1" w:themeShade="A6"/>
      </w:rPr>
      <w:t>Surname</w:t>
    </w:r>
    <w:proofErr w:type="spellEnd"/>
    <w:r>
      <w:rPr>
        <w:color w:val="A6A6A6" w:themeColor="background1" w:themeShade="A6"/>
      </w:rPr>
      <w:t>]</w:t>
    </w:r>
  </w:p>
  <w:p w:rsidR="003D3EC5" w:rsidRPr="003D3EC5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 w:rsidRPr="003D3EC5">
      <w:rPr>
        <w:color w:val="A6A6A6" w:themeColor="background1" w:themeShade="A6"/>
        <w:sz w:val="20"/>
        <w:szCs w:val="20"/>
      </w:rPr>
      <w:t>[</w:t>
    </w:r>
    <w:proofErr w:type="spellStart"/>
    <w:r w:rsidRPr="003D3EC5">
      <w:rPr>
        <w:color w:val="A6A6A6" w:themeColor="background1" w:themeShade="A6"/>
        <w:sz w:val="20"/>
        <w:szCs w:val="20"/>
      </w:rPr>
      <w:t>Position</w:t>
    </w:r>
    <w:proofErr w:type="spellEnd"/>
    <w:r w:rsidRPr="003D3EC5">
      <w:rPr>
        <w:color w:val="A6A6A6" w:themeColor="background1" w:themeShade="A6"/>
        <w:sz w:val="20"/>
        <w:szCs w:val="20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54C44"/>
    <w:multiLevelType w:val="hybridMultilevel"/>
    <w:tmpl w:val="48A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98"/>
    <w:rsid w:val="000003D2"/>
    <w:rsid w:val="00024E30"/>
    <w:rsid w:val="00050943"/>
    <w:rsid w:val="00055469"/>
    <w:rsid w:val="00060E85"/>
    <w:rsid w:val="000619CB"/>
    <w:rsid w:val="00075F75"/>
    <w:rsid w:val="0009044C"/>
    <w:rsid w:val="00091DC5"/>
    <w:rsid w:val="000F1844"/>
    <w:rsid w:val="000F4643"/>
    <w:rsid w:val="00140DD9"/>
    <w:rsid w:val="0014166B"/>
    <w:rsid w:val="001524A8"/>
    <w:rsid w:val="00160C29"/>
    <w:rsid w:val="001B3F27"/>
    <w:rsid w:val="001D31AD"/>
    <w:rsid w:val="001E5C69"/>
    <w:rsid w:val="00205575"/>
    <w:rsid w:val="00206987"/>
    <w:rsid w:val="00211252"/>
    <w:rsid w:val="00226A0E"/>
    <w:rsid w:val="00241303"/>
    <w:rsid w:val="0025648A"/>
    <w:rsid w:val="00265344"/>
    <w:rsid w:val="00277112"/>
    <w:rsid w:val="0029788B"/>
    <w:rsid w:val="002A7A75"/>
    <w:rsid w:val="002A7C28"/>
    <w:rsid w:val="002B68D6"/>
    <w:rsid w:val="002C4A2D"/>
    <w:rsid w:val="002C597E"/>
    <w:rsid w:val="003032BC"/>
    <w:rsid w:val="00325835"/>
    <w:rsid w:val="003744C8"/>
    <w:rsid w:val="00374D9E"/>
    <w:rsid w:val="00380FBE"/>
    <w:rsid w:val="00391DE5"/>
    <w:rsid w:val="003A456B"/>
    <w:rsid w:val="003C6D66"/>
    <w:rsid w:val="003D3EC5"/>
    <w:rsid w:val="003F3D17"/>
    <w:rsid w:val="00407922"/>
    <w:rsid w:val="00411873"/>
    <w:rsid w:val="00432CF4"/>
    <w:rsid w:val="004513B2"/>
    <w:rsid w:val="00454343"/>
    <w:rsid w:val="00483B9C"/>
    <w:rsid w:val="004E3028"/>
    <w:rsid w:val="0051269A"/>
    <w:rsid w:val="00544630"/>
    <w:rsid w:val="005731A7"/>
    <w:rsid w:val="00574C0C"/>
    <w:rsid w:val="005B4D9F"/>
    <w:rsid w:val="005E467D"/>
    <w:rsid w:val="005F2259"/>
    <w:rsid w:val="005F52A2"/>
    <w:rsid w:val="00604307"/>
    <w:rsid w:val="00624B86"/>
    <w:rsid w:val="00647056"/>
    <w:rsid w:val="00664763"/>
    <w:rsid w:val="006715D9"/>
    <w:rsid w:val="00685C27"/>
    <w:rsid w:val="00695418"/>
    <w:rsid w:val="006A1527"/>
    <w:rsid w:val="006A2E83"/>
    <w:rsid w:val="006C7E91"/>
    <w:rsid w:val="006D17F3"/>
    <w:rsid w:val="006E483B"/>
    <w:rsid w:val="006F211F"/>
    <w:rsid w:val="00734827"/>
    <w:rsid w:val="00735394"/>
    <w:rsid w:val="00747486"/>
    <w:rsid w:val="00747DC0"/>
    <w:rsid w:val="00771087"/>
    <w:rsid w:val="00795923"/>
    <w:rsid w:val="007B0F8B"/>
    <w:rsid w:val="007B6E2A"/>
    <w:rsid w:val="007C1956"/>
    <w:rsid w:val="007C4DA4"/>
    <w:rsid w:val="007C51B5"/>
    <w:rsid w:val="007C75EA"/>
    <w:rsid w:val="007E53CE"/>
    <w:rsid w:val="00827DC7"/>
    <w:rsid w:val="00832EBE"/>
    <w:rsid w:val="00847068"/>
    <w:rsid w:val="00887140"/>
    <w:rsid w:val="008935D4"/>
    <w:rsid w:val="008935FA"/>
    <w:rsid w:val="008A7819"/>
    <w:rsid w:val="008B6C3C"/>
    <w:rsid w:val="008E1A98"/>
    <w:rsid w:val="008F3439"/>
    <w:rsid w:val="00910CBB"/>
    <w:rsid w:val="00931820"/>
    <w:rsid w:val="0095554C"/>
    <w:rsid w:val="00976B8B"/>
    <w:rsid w:val="0098584C"/>
    <w:rsid w:val="009B3F08"/>
    <w:rsid w:val="009B729B"/>
    <w:rsid w:val="009D0AA4"/>
    <w:rsid w:val="009D1238"/>
    <w:rsid w:val="009D28D7"/>
    <w:rsid w:val="009E0B57"/>
    <w:rsid w:val="00A141EE"/>
    <w:rsid w:val="00A54918"/>
    <w:rsid w:val="00A63F5E"/>
    <w:rsid w:val="00A97BA1"/>
    <w:rsid w:val="00AA50D6"/>
    <w:rsid w:val="00AA6298"/>
    <w:rsid w:val="00AB254B"/>
    <w:rsid w:val="00AD499B"/>
    <w:rsid w:val="00AD7D85"/>
    <w:rsid w:val="00AF7026"/>
    <w:rsid w:val="00AF7492"/>
    <w:rsid w:val="00B1053A"/>
    <w:rsid w:val="00B51F59"/>
    <w:rsid w:val="00B863C7"/>
    <w:rsid w:val="00BA1C87"/>
    <w:rsid w:val="00C1157E"/>
    <w:rsid w:val="00C11ECF"/>
    <w:rsid w:val="00C21D24"/>
    <w:rsid w:val="00C479EC"/>
    <w:rsid w:val="00C65ECC"/>
    <w:rsid w:val="00C95D8E"/>
    <w:rsid w:val="00CB0A11"/>
    <w:rsid w:val="00CC46BC"/>
    <w:rsid w:val="00CC7565"/>
    <w:rsid w:val="00D313CE"/>
    <w:rsid w:val="00D62036"/>
    <w:rsid w:val="00D76374"/>
    <w:rsid w:val="00DC6618"/>
    <w:rsid w:val="00E02D4E"/>
    <w:rsid w:val="00EA7E7E"/>
    <w:rsid w:val="00EB32B3"/>
    <w:rsid w:val="00F00E0B"/>
    <w:rsid w:val="00F04469"/>
    <w:rsid w:val="00F17EE7"/>
    <w:rsid w:val="00F356BB"/>
    <w:rsid w:val="00F56919"/>
    <w:rsid w:val="00F70145"/>
    <w:rsid w:val="00F83DE6"/>
    <w:rsid w:val="00F87B41"/>
    <w:rsid w:val="00FC0BAA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535ADCF-8CAF-4172-A3CC-CB76889F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13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user</cp:lastModifiedBy>
  <cp:revision>7</cp:revision>
  <cp:lastPrinted>2010-08-19T13:50:00Z</cp:lastPrinted>
  <dcterms:created xsi:type="dcterms:W3CDTF">2016-11-18T12:03:00Z</dcterms:created>
  <dcterms:modified xsi:type="dcterms:W3CDTF">2016-12-07T14:47:00Z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